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E9F" w:rsidRDefault="0075283F" w:rsidP="0075283F">
      <w:pPr>
        <w:jc w:val="center"/>
        <w:rPr>
          <w:b/>
        </w:rPr>
      </w:pPr>
      <w:r>
        <w:rPr>
          <w:b/>
        </w:rPr>
        <w:t>Weekly Project Report (Week 4</w:t>
      </w:r>
      <w:r w:rsidRPr="00A41604">
        <w:rPr>
          <w:b/>
        </w:rPr>
        <w:t>)</w:t>
      </w:r>
    </w:p>
    <w:p w:rsidR="0075283F" w:rsidRDefault="0075283F" w:rsidP="0075283F">
      <w:pPr>
        <w:pStyle w:val="ListParagraph"/>
        <w:numPr>
          <w:ilvl w:val="0"/>
          <w:numId w:val="1"/>
        </w:numPr>
        <w:rPr>
          <w:b/>
        </w:rPr>
      </w:pPr>
      <w:r w:rsidRPr="0075283F">
        <w:rPr>
          <w:b/>
        </w:rPr>
        <w:t>Last Week</w:t>
      </w:r>
      <w:r>
        <w:rPr>
          <w:b/>
        </w:rPr>
        <w:t>:</w:t>
      </w:r>
    </w:p>
    <w:p w:rsidR="0075283F" w:rsidRPr="00E018A2" w:rsidRDefault="0075283F" w:rsidP="0075283F">
      <w:pPr>
        <w:pStyle w:val="ListParagraph"/>
        <w:numPr>
          <w:ilvl w:val="0"/>
          <w:numId w:val="2"/>
        </w:numPr>
      </w:pPr>
      <w:r w:rsidRPr="00E018A2">
        <w:t>Decided microcontroller: STM32L053R8T6</w:t>
      </w:r>
    </w:p>
    <w:p w:rsidR="0075283F" w:rsidRPr="00E018A2" w:rsidRDefault="0075283F" w:rsidP="0075283F">
      <w:pPr>
        <w:pStyle w:val="ListParagraph"/>
        <w:numPr>
          <w:ilvl w:val="0"/>
          <w:numId w:val="2"/>
        </w:numPr>
      </w:pPr>
      <w:r w:rsidRPr="00E018A2">
        <w:t xml:space="preserve">Decided audio codec: </w:t>
      </w:r>
      <w:r w:rsidRPr="00E018A2">
        <w:rPr>
          <w:rFonts w:ascii="Times New Roman" w:hAnsi="Times New Roman" w:cs="Times New Roman"/>
          <w:color w:val="000000"/>
        </w:rPr>
        <w:t>NAU8811</w:t>
      </w:r>
      <w:r w:rsidRPr="00E018A2">
        <w:rPr>
          <w:rFonts w:ascii="Times New Roman" w:hAnsi="Times New Roman" w:cs="Times New Roman"/>
          <w:color w:val="000000"/>
        </w:rPr>
        <w:t>, MAX9860</w:t>
      </w:r>
    </w:p>
    <w:p w:rsidR="0075283F" w:rsidRPr="00E018A2" w:rsidRDefault="0075283F" w:rsidP="0075283F">
      <w:pPr>
        <w:pStyle w:val="ListParagraph"/>
        <w:numPr>
          <w:ilvl w:val="0"/>
          <w:numId w:val="2"/>
        </w:numPr>
      </w:pPr>
      <w:r w:rsidRPr="00E018A2">
        <w:t>Using MBED Toolchain</w:t>
      </w:r>
    </w:p>
    <w:p w:rsidR="0075283F" w:rsidRPr="00E018A2" w:rsidRDefault="0075283F" w:rsidP="0075283F">
      <w:pPr>
        <w:pStyle w:val="ListParagraph"/>
        <w:numPr>
          <w:ilvl w:val="0"/>
          <w:numId w:val="2"/>
        </w:numPr>
      </w:pPr>
      <w:r w:rsidRPr="00E018A2">
        <w:t>Chose frequency, and data transfer rates</w:t>
      </w:r>
    </w:p>
    <w:p w:rsidR="0075283F" w:rsidRPr="00E018A2" w:rsidRDefault="0075283F" w:rsidP="0075283F">
      <w:pPr>
        <w:pStyle w:val="ListParagraph"/>
        <w:numPr>
          <w:ilvl w:val="0"/>
          <w:numId w:val="3"/>
        </w:numPr>
      </w:pPr>
      <w:r w:rsidRPr="00E018A2">
        <w:t>8 KHz sampling rate</w:t>
      </w:r>
    </w:p>
    <w:p w:rsidR="0075283F" w:rsidRPr="00E018A2" w:rsidRDefault="0075283F" w:rsidP="0075283F">
      <w:pPr>
        <w:pStyle w:val="ListParagraph"/>
        <w:numPr>
          <w:ilvl w:val="0"/>
          <w:numId w:val="3"/>
        </w:numPr>
      </w:pPr>
      <w:r w:rsidRPr="00E018A2">
        <w:t xml:space="preserve">8 </w:t>
      </w:r>
      <w:proofErr w:type="gramStart"/>
      <w:r w:rsidRPr="00E018A2">
        <w:t>bits</w:t>
      </w:r>
      <w:proofErr w:type="gramEnd"/>
      <w:r w:rsidRPr="00E018A2">
        <w:t xml:space="preserve"> resolution</w:t>
      </w:r>
    </w:p>
    <w:p w:rsidR="00E018A2" w:rsidRPr="00E018A2" w:rsidRDefault="00E018A2" w:rsidP="0075283F">
      <w:pPr>
        <w:pStyle w:val="ListParagraph"/>
        <w:numPr>
          <w:ilvl w:val="0"/>
          <w:numId w:val="2"/>
        </w:numPr>
      </w:pPr>
      <w:r w:rsidRPr="00E018A2">
        <w:t>Processor: i2C 256xSampling rate</w:t>
      </w:r>
    </w:p>
    <w:p w:rsidR="0075283F" w:rsidRPr="00E018A2" w:rsidRDefault="00E018A2" w:rsidP="0075283F">
      <w:pPr>
        <w:pStyle w:val="ListParagraph"/>
        <w:numPr>
          <w:ilvl w:val="0"/>
          <w:numId w:val="2"/>
        </w:numPr>
      </w:pPr>
      <w:r w:rsidRPr="00E018A2">
        <w:t>Decided to use OR Cad</w:t>
      </w:r>
      <w:r>
        <w:t xml:space="preserve"> and </w:t>
      </w:r>
      <w:proofErr w:type="spellStart"/>
      <w:r>
        <w:t>KiCad</w:t>
      </w:r>
      <w:proofErr w:type="spellEnd"/>
      <w:r w:rsidRPr="00E018A2">
        <w:t xml:space="preserve"> for schematic capture</w:t>
      </w:r>
      <w:r w:rsidR="0075283F" w:rsidRPr="00E018A2">
        <w:t xml:space="preserve"> </w:t>
      </w:r>
    </w:p>
    <w:p w:rsidR="00E018A2" w:rsidRDefault="00E018A2" w:rsidP="0075283F">
      <w:pPr>
        <w:pStyle w:val="ListParagraph"/>
        <w:numPr>
          <w:ilvl w:val="0"/>
          <w:numId w:val="2"/>
        </w:numPr>
      </w:pPr>
      <w:r w:rsidRPr="00E018A2">
        <w:t>Successfully programmed STM 32 on the Nucleo Board by using MBED.com IDE</w:t>
      </w:r>
    </w:p>
    <w:p w:rsidR="00E018A2" w:rsidRPr="00E018A2" w:rsidRDefault="00E018A2" w:rsidP="00E018A2">
      <w:pPr>
        <w:pStyle w:val="ListParagraph"/>
        <w:numPr>
          <w:ilvl w:val="0"/>
          <w:numId w:val="1"/>
        </w:numPr>
        <w:rPr>
          <w:b/>
        </w:rPr>
      </w:pPr>
      <w:r w:rsidRPr="00E018A2">
        <w:rPr>
          <w:b/>
        </w:rPr>
        <w:t>Next week:</w:t>
      </w:r>
    </w:p>
    <w:p w:rsidR="00E018A2" w:rsidRPr="00E018A2" w:rsidRDefault="00E018A2" w:rsidP="00E018A2">
      <w:pPr>
        <w:pStyle w:val="ListParagraph"/>
        <w:numPr>
          <w:ilvl w:val="0"/>
          <w:numId w:val="2"/>
        </w:numPr>
      </w:pPr>
      <w:r w:rsidRPr="00E018A2">
        <w:t xml:space="preserve">Order audio codec, a speaker and microphone </w:t>
      </w:r>
    </w:p>
    <w:p w:rsidR="00E018A2" w:rsidRDefault="00E018A2" w:rsidP="00E018A2">
      <w:pPr>
        <w:pStyle w:val="ListParagraph"/>
        <w:numPr>
          <w:ilvl w:val="0"/>
          <w:numId w:val="2"/>
        </w:numPr>
      </w:pPr>
      <w:r w:rsidRPr="00E018A2">
        <w:t>Put these components into Nucleo boards and start writing the code.</w:t>
      </w:r>
    </w:p>
    <w:p w:rsidR="00E018A2" w:rsidRPr="00E018A2" w:rsidRDefault="00E018A2" w:rsidP="00E018A2">
      <w:pPr>
        <w:pStyle w:val="ListParagraph"/>
        <w:numPr>
          <w:ilvl w:val="0"/>
          <w:numId w:val="1"/>
        </w:numPr>
      </w:pPr>
      <w:r>
        <w:rPr>
          <w:b/>
        </w:rPr>
        <w:t>Issue:</w:t>
      </w:r>
    </w:p>
    <w:p w:rsidR="00E018A2" w:rsidRPr="00E26733" w:rsidRDefault="00673867" w:rsidP="00E018A2">
      <w:pPr>
        <w:pStyle w:val="ListParagraph"/>
        <w:numPr>
          <w:ilvl w:val="0"/>
          <w:numId w:val="2"/>
        </w:numPr>
      </w:pPr>
      <w:r w:rsidRPr="00E26733">
        <w:t>We change</w:t>
      </w:r>
      <w:r w:rsidR="00E26733" w:rsidRPr="00E26733">
        <w:t xml:space="preserve"> audio codex</w:t>
      </w:r>
      <w:r w:rsidR="00E26733">
        <w:t xml:space="preserve"> since more expandable codec that will allow for ease of wireless transition</w:t>
      </w:r>
      <w:bookmarkStart w:id="0" w:name="_GoBack"/>
      <w:bookmarkEnd w:id="0"/>
    </w:p>
    <w:p w:rsidR="0075283F" w:rsidRPr="0075283F" w:rsidRDefault="0075283F" w:rsidP="0075283F">
      <w:pPr>
        <w:ind w:left="1800"/>
        <w:rPr>
          <w:b/>
        </w:rPr>
      </w:pPr>
    </w:p>
    <w:sectPr w:rsidR="0075283F" w:rsidRPr="00752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64D4C"/>
    <w:multiLevelType w:val="hybridMultilevel"/>
    <w:tmpl w:val="C8608C10"/>
    <w:lvl w:ilvl="0" w:tplc="C14637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47638"/>
    <w:multiLevelType w:val="hybridMultilevel"/>
    <w:tmpl w:val="B4E2B8CE"/>
    <w:lvl w:ilvl="0" w:tplc="20CE0AF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1146B1"/>
    <w:multiLevelType w:val="hybridMultilevel"/>
    <w:tmpl w:val="7DC68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83F"/>
    <w:rsid w:val="002A4B8A"/>
    <w:rsid w:val="005D17F1"/>
    <w:rsid w:val="00673867"/>
    <w:rsid w:val="0075283F"/>
    <w:rsid w:val="00E018A2"/>
    <w:rsid w:val="00E2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8F52"/>
  <w15:chartTrackingRefBased/>
  <w15:docId w15:val="{E3640D73-143C-4AEF-8D8C-4E61A637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37330B74</Template>
  <TotalTime>39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Phan</dc:creator>
  <cp:keywords/>
  <dc:description/>
  <cp:lastModifiedBy>Binh Phan</cp:lastModifiedBy>
  <cp:revision>1</cp:revision>
  <dcterms:created xsi:type="dcterms:W3CDTF">2016-10-27T20:45:00Z</dcterms:created>
  <dcterms:modified xsi:type="dcterms:W3CDTF">2016-10-27T21:27:00Z</dcterms:modified>
</cp:coreProperties>
</file>