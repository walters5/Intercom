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0E9F" w:rsidRDefault="00A000A1" w:rsidP="00A000A1">
      <w:pPr>
        <w:jc w:val="center"/>
        <w:rPr>
          <w:b/>
          <w:sz w:val="28"/>
        </w:rPr>
      </w:pPr>
      <w:r>
        <w:rPr>
          <w:b/>
          <w:sz w:val="28"/>
        </w:rPr>
        <w:t>Weekly Project Report (</w:t>
      </w:r>
      <w:r w:rsidR="005B5F4A">
        <w:rPr>
          <w:b/>
          <w:sz w:val="28"/>
        </w:rPr>
        <w:t>Week 6</w:t>
      </w:r>
      <w:r w:rsidRPr="00A000A1">
        <w:rPr>
          <w:b/>
          <w:sz w:val="28"/>
        </w:rPr>
        <w:t>)</w:t>
      </w:r>
    </w:p>
    <w:p w:rsidR="00A000A1" w:rsidRDefault="00A000A1" w:rsidP="00A000A1">
      <w:pPr>
        <w:pStyle w:val="ListParagraph"/>
        <w:numPr>
          <w:ilvl w:val="0"/>
          <w:numId w:val="2"/>
        </w:numPr>
        <w:rPr>
          <w:b/>
          <w:sz w:val="28"/>
        </w:rPr>
      </w:pPr>
      <w:r>
        <w:rPr>
          <w:b/>
          <w:sz w:val="28"/>
        </w:rPr>
        <w:t>Last Week:</w:t>
      </w:r>
    </w:p>
    <w:p w:rsidR="00C845D9" w:rsidRPr="005B5F4A" w:rsidRDefault="005B5F4A" w:rsidP="005B5F4A">
      <w:pPr>
        <w:pStyle w:val="ListParagraph"/>
        <w:numPr>
          <w:ilvl w:val="0"/>
          <w:numId w:val="4"/>
        </w:numPr>
        <w:rPr>
          <w:b/>
          <w:sz w:val="28"/>
        </w:rPr>
      </w:pPr>
      <w:r>
        <w:rPr>
          <w:sz w:val="28"/>
        </w:rPr>
        <w:t>Continued writing C code to make master device to read corresponding data from slave</w:t>
      </w:r>
    </w:p>
    <w:p w:rsidR="005B5F4A" w:rsidRPr="005B5F4A" w:rsidRDefault="005B5F4A" w:rsidP="005B5F4A">
      <w:pPr>
        <w:pStyle w:val="ListParagraph"/>
        <w:numPr>
          <w:ilvl w:val="0"/>
          <w:numId w:val="4"/>
        </w:numPr>
        <w:rPr>
          <w:b/>
          <w:sz w:val="28"/>
        </w:rPr>
      </w:pPr>
      <w:r>
        <w:rPr>
          <w:sz w:val="28"/>
        </w:rPr>
        <w:t>Working on schematic and PCB layout</w:t>
      </w:r>
    </w:p>
    <w:p w:rsidR="00C845D9" w:rsidRDefault="00C845D9" w:rsidP="00C845D9">
      <w:pPr>
        <w:pStyle w:val="ListParagraph"/>
        <w:numPr>
          <w:ilvl w:val="0"/>
          <w:numId w:val="2"/>
        </w:numPr>
        <w:rPr>
          <w:b/>
          <w:sz w:val="28"/>
        </w:rPr>
      </w:pPr>
      <w:r>
        <w:rPr>
          <w:b/>
          <w:sz w:val="28"/>
        </w:rPr>
        <w:t xml:space="preserve"> Next Week:</w:t>
      </w:r>
    </w:p>
    <w:p w:rsidR="00375AFE" w:rsidRPr="00375AFE" w:rsidRDefault="00375AFE" w:rsidP="00C845D9">
      <w:pPr>
        <w:pStyle w:val="ListParagraph"/>
        <w:numPr>
          <w:ilvl w:val="0"/>
          <w:numId w:val="3"/>
        </w:numPr>
        <w:rPr>
          <w:sz w:val="28"/>
        </w:rPr>
      </w:pPr>
      <w:r w:rsidRPr="00375AFE">
        <w:rPr>
          <w:sz w:val="28"/>
        </w:rPr>
        <w:t xml:space="preserve">Finish </w:t>
      </w:r>
      <w:r w:rsidR="005B5F4A">
        <w:rPr>
          <w:sz w:val="28"/>
        </w:rPr>
        <w:t>PCB layout and check error</w:t>
      </w:r>
    </w:p>
    <w:p w:rsidR="00375AFE" w:rsidRPr="00375AFE" w:rsidRDefault="005B5F4A" w:rsidP="00375AFE">
      <w:pPr>
        <w:pStyle w:val="ListParagraph"/>
        <w:numPr>
          <w:ilvl w:val="0"/>
          <w:numId w:val="3"/>
        </w:numPr>
        <w:rPr>
          <w:b/>
          <w:sz w:val="28"/>
        </w:rPr>
      </w:pPr>
      <w:r>
        <w:rPr>
          <w:sz w:val="28"/>
        </w:rPr>
        <w:t>Finish programming to make master-slave device connect</w:t>
      </w:r>
    </w:p>
    <w:p w:rsidR="00375AFE" w:rsidRDefault="00375AFE" w:rsidP="00375AFE">
      <w:pPr>
        <w:pStyle w:val="ListParagraph"/>
        <w:numPr>
          <w:ilvl w:val="0"/>
          <w:numId w:val="2"/>
        </w:numPr>
        <w:rPr>
          <w:b/>
          <w:sz w:val="28"/>
        </w:rPr>
      </w:pPr>
      <w:r>
        <w:rPr>
          <w:b/>
          <w:sz w:val="28"/>
        </w:rPr>
        <w:t>Issue:</w:t>
      </w:r>
    </w:p>
    <w:p w:rsidR="00A000A1" w:rsidRPr="00375AFE" w:rsidRDefault="005B5F4A" w:rsidP="005B5F4A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Need to find another library for programming the boards.</w:t>
      </w:r>
      <w:bookmarkStart w:id="0" w:name="_GoBack"/>
      <w:bookmarkEnd w:id="0"/>
    </w:p>
    <w:sectPr w:rsidR="00A000A1" w:rsidRPr="00375A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0E30D9"/>
    <w:multiLevelType w:val="hybridMultilevel"/>
    <w:tmpl w:val="394A4034"/>
    <w:lvl w:ilvl="0" w:tplc="95EACC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FEB0BA3"/>
    <w:multiLevelType w:val="hybridMultilevel"/>
    <w:tmpl w:val="6156BB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2C2B35"/>
    <w:multiLevelType w:val="hybridMultilevel"/>
    <w:tmpl w:val="666E1868"/>
    <w:lvl w:ilvl="0" w:tplc="F90CF20C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C8D527F"/>
    <w:multiLevelType w:val="hybridMultilevel"/>
    <w:tmpl w:val="6D0CE4FC"/>
    <w:lvl w:ilvl="0" w:tplc="506A6FEE">
      <w:start w:val="3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0A1"/>
    <w:rsid w:val="002A4B8A"/>
    <w:rsid w:val="00375AFE"/>
    <w:rsid w:val="005B5F4A"/>
    <w:rsid w:val="005D17F1"/>
    <w:rsid w:val="00A000A1"/>
    <w:rsid w:val="00C84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10688"/>
  <w15:chartTrackingRefBased/>
  <w15:docId w15:val="{4A616CF8-A69D-4EB5-BFAB-5971D1FFC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00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EB191F6B</Template>
  <TotalTime>0</TotalTime>
  <Pages>1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Portland State University</Company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Binh Phan</dc:creator>
  <cp:keywords/>
  <dc:description/>
  <cp:lastModifiedBy>Binh Phan</cp:lastModifiedBy>
  <cp:revision>2</cp:revision>
  <dcterms:created xsi:type="dcterms:W3CDTF">2016-11-11T19:48:00Z</dcterms:created>
  <dcterms:modified xsi:type="dcterms:W3CDTF">2016-11-11T19:48:00Z</dcterms:modified>
</cp:coreProperties>
</file>