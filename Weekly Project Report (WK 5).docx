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E9F" w:rsidRPr="007B697E" w:rsidRDefault="007B697E" w:rsidP="007B697E">
      <w:pPr>
        <w:jc w:val="center"/>
        <w:rPr>
          <w:b/>
          <w:sz w:val="26"/>
        </w:rPr>
      </w:pPr>
      <w:r w:rsidRPr="007B697E">
        <w:rPr>
          <w:b/>
          <w:sz w:val="26"/>
        </w:rPr>
        <w:t>Weekly Project Report (Week 5)</w:t>
      </w:r>
    </w:p>
    <w:p w:rsidR="007B697E" w:rsidRDefault="007B697E" w:rsidP="007B697E">
      <w:pPr>
        <w:pStyle w:val="ListParagraph"/>
        <w:numPr>
          <w:ilvl w:val="0"/>
          <w:numId w:val="1"/>
        </w:numPr>
        <w:rPr>
          <w:b/>
        </w:rPr>
      </w:pPr>
      <w:r w:rsidRPr="007B697E">
        <w:rPr>
          <w:b/>
        </w:rPr>
        <w:t>Last Week</w:t>
      </w:r>
      <w:r>
        <w:rPr>
          <w:b/>
        </w:rPr>
        <w:t>:</w:t>
      </w:r>
    </w:p>
    <w:p w:rsidR="007B697E" w:rsidRPr="007B697E" w:rsidRDefault="007B697E" w:rsidP="007B697E">
      <w:pPr>
        <w:pStyle w:val="ListParagraph"/>
        <w:numPr>
          <w:ilvl w:val="0"/>
          <w:numId w:val="2"/>
        </w:numPr>
        <w:rPr>
          <w:b/>
        </w:rPr>
      </w:pPr>
      <w:r>
        <w:t>Started to make schematic</w:t>
      </w:r>
    </w:p>
    <w:p w:rsidR="007B697E" w:rsidRPr="007B697E" w:rsidRDefault="007B697E" w:rsidP="007B697E">
      <w:pPr>
        <w:pStyle w:val="ListParagraph"/>
        <w:numPr>
          <w:ilvl w:val="0"/>
          <w:numId w:val="2"/>
        </w:numPr>
        <w:rPr>
          <w:b/>
        </w:rPr>
      </w:pPr>
      <w:r>
        <w:rPr>
          <w:b/>
        </w:rPr>
        <w:t xml:space="preserve"> </w:t>
      </w:r>
      <w:r>
        <w:t>Attempted to make two boards talk together using SPI.</w:t>
      </w:r>
    </w:p>
    <w:p w:rsidR="007B697E" w:rsidRPr="007B697E" w:rsidRDefault="007B697E" w:rsidP="007B697E">
      <w:pPr>
        <w:pStyle w:val="ListParagraph"/>
        <w:numPr>
          <w:ilvl w:val="0"/>
          <w:numId w:val="2"/>
        </w:numPr>
      </w:pPr>
      <w:r w:rsidRPr="007B697E">
        <w:t>Shifting from SPI to UART.</w:t>
      </w:r>
    </w:p>
    <w:p w:rsidR="007B697E" w:rsidRPr="007B697E" w:rsidRDefault="007B697E" w:rsidP="007B697E">
      <w:pPr>
        <w:pStyle w:val="ListParagraph"/>
        <w:numPr>
          <w:ilvl w:val="0"/>
          <w:numId w:val="2"/>
        </w:numPr>
        <w:rPr>
          <w:b/>
        </w:rPr>
      </w:pPr>
      <w:r>
        <w:t>Brainstormed layout.</w:t>
      </w:r>
    </w:p>
    <w:p w:rsidR="007B697E" w:rsidRDefault="007B697E" w:rsidP="007B697E">
      <w:pPr>
        <w:pStyle w:val="ListParagraph"/>
        <w:numPr>
          <w:ilvl w:val="0"/>
          <w:numId w:val="1"/>
        </w:numPr>
        <w:rPr>
          <w:b/>
        </w:rPr>
      </w:pPr>
      <w:r>
        <w:rPr>
          <w:b/>
        </w:rPr>
        <w:t>Next Week:</w:t>
      </w:r>
    </w:p>
    <w:p w:rsidR="007413B3" w:rsidRPr="00475426" w:rsidRDefault="007413B3" w:rsidP="007B697E">
      <w:pPr>
        <w:pStyle w:val="ListParagraph"/>
        <w:numPr>
          <w:ilvl w:val="0"/>
          <w:numId w:val="2"/>
        </w:numPr>
      </w:pPr>
      <w:r w:rsidRPr="00475426">
        <w:t>Attempt to complete schematic</w:t>
      </w:r>
    </w:p>
    <w:p w:rsidR="007B697E" w:rsidRDefault="007B697E" w:rsidP="007B697E">
      <w:pPr>
        <w:pStyle w:val="ListParagraph"/>
        <w:numPr>
          <w:ilvl w:val="0"/>
          <w:numId w:val="2"/>
        </w:numPr>
      </w:pPr>
      <w:r w:rsidRPr="00475426">
        <w:t>Continue programming on two boards</w:t>
      </w:r>
    </w:p>
    <w:p w:rsidR="00475426" w:rsidRPr="00475426" w:rsidRDefault="00475426" w:rsidP="007B697E">
      <w:pPr>
        <w:pStyle w:val="ListParagraph"/>
        <w:numPr>
          <w:ilvl w:val="0"/>
          <w:numId w:val="2"/>
        </w:numPr>
      </w:pPr>
      <w:r>
        <w:t>Acknowledge datasheet to use UART.</w:t>
      </w:r>
    </w:p>
    <w:p w:rsidR="007B697E" w:rsidRDefault="007413B3" w:rsidP="007B697E">
      <w:pPr>
        <w:pStyle w:val="ListParagraph"/>
        <w:numPr>
          <w:ilvl w:val="0"/>
          <w:numId w:val="2"/>
        </w:numPr>
        <w:rPr>
          <w:b/>
        </w:rPr>
      </w:pPr>
      <w:r w:rsidRPr="00475426">
        <w:t>Start to make layout</w:t>
      </w:r>
      <w:r>
        <w:rPr>
          <w:b/>
        </w:rPr>
        <w:t>.</w:t>
      </w:r>
    </w:p>
    <w:p w:rsidR="007413B3" w:rsidRDefault="007413B3" w:rsidP="007413B3">
      <w:pPr>
        <w:pStyle w:val="ListParagraph"/>
        <w:numPr>
          <w:ilvl w:val="0"/>
          <w:numId w:val="1"/>
        </w:numPr>
        <w:rPr>
          <w:b/>
        </w:rPr>
      </w:pPr>
      <w:r>
        <w:rPr>
          <w:b/>
        </w:rPr>
        <w:t>Issue:</w:t>
      </w:r>
    </w:p>
    <w:p w:rsidR="007413B3" w:rsidRPr="00475426" w:rsidRDefault="007413B3" w:rsidP="007413B3">
      <w:pPr>
        <w:pStyle w:val="ListParagraph"/>
        <w:numPr>
          <w:ilvl w:val="0"/>
          <w:numId w:val="2"/>
        </w:numPr>
      </w:pPr>
      <w:r w:rsidRPr="00475426">
        <w:t xml:space="preserve">SPI is quite difficult to program because transferring data by using SPI is related to timing range, which is make project is more complex. We decided to change to UART which will be easier since it allows to transfer data </w:t>
      </w:r>
      <w:r w:rsidR="00475426" w:rsidRPr="00475426">
        <w:t>in any</w:t>
      </w:r>
      <w:r w:rsidRPr="00475426">
        <w:t>time</w:t>
      </w:r>
      <w:r w:rsidR="00475426">
        <w:t>.</w:t>
      </w:r>
      <w:bookmarkStart w:id="0" w:name="_GoBack"/>
      <w:bookmarkEnd w:id="0"/>
    </w:p>
    <w:sectPr w:rsidR="007413B3" w:rsidRPr="0047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917FA"/>
    <w:multiLevelType w:val="hybridMultilevel"/>
    <w:tmpl w:val="7A80E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5421F"/>
    <w:multiLevelType w:val="hybridMultilevel"/>
    <w:tmpl w:val="5742FDD4"/>
    <w:lvl w:ilvl="0" w:tplc="6B9C9B9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7E"/>
    <w:rsid w:val="002A4B8A"/>
    <w:rsid w:val="00475426"/>
    <w:rsid w:val="005D17F1"/>
    <w:rsid w:val="007413B3"/>
    <w:rsid w:val="007B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AAAF"/>
  <w15:chartTrackingRefBased/>
  <w15:docId w15:val="{0719541E-0C04-40EC-BD14-6B05141D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BAD18040</Template>
  <TotalTime>22</TotalTime>
  <Pages>1</Pages>
  <Words>81</Words>
  <Characters>465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Phan</dc:creator>
  <cp:keywords/>
  <dc:description/>
  <cp:lastModifiedBy>Binh Phan</cp:lastModifiedBy>
  <cp:revision>1</cp:revision>
  <dcterms:created xsi:type="dcterms:W3CDTF">2016-10-29T17:34:00Z</dcterms:created>
  <dcterms:modified xsi:type="dcterms:W3CDTF">2016-10-29T17:56:00Z</dcterms:modified>
</cp:coreProperties>
</file>