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E9F" w:rsidRDefault="00A41604" w:rsidP="00A41604">
      <w:pPr>
        <w:jc w:val="center"/>
        <w:rPr>
          <w:b/>
        </w:rPr>
      </w:pPr>
      <w:r w:rsidRPr="00A41604">
        <w:rPr>
          <w:b/>
        </w:rPr>
        <w:t>Weekly Project Report (Week 3</w:t>
      </w:r>
      <w:r w:rsidR="00A11C81">
        <w:rPr>
          <w:b/>
        </w:rPr>
        <w:t xml:space="preserve"> – 10/15)</w:t>
      </w:r>
      <w:bookmarkStart w:id="0" w:name="_GoBack"/>
      <w:bookmarkEnd w:id="0"/>
      <w:r w:rsidR="00A11C81">
        <w:rPr>
          <w:b/>
        </w:rPr>
        <w:t xml:space="preserve"> </w:t>
      </w:r>
    </w:p>
    <w:p w:rsidR="00A41604" w:rsidRDefault="00A41604" w:rsidP="00A4160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Last week:</w:t>
      </w:r>
    </w:p>
    <w:p w:rsidR="00A41604" w:rsidRPr="00326E80" w:rsidRDefault="00644609" w:rsidP="00A41604">
      <w:pPr>
        <w:pStyle w:val="ListParagraph"/>
        <w:numPr>
          <w:ilvl w:val="0"/>
          <w:numId w:val="2"/>
        </w:numPr>
        <w:rPr>
          <w:b/>
        </w:rPr>
      </w:pPr>
      <w:r>
        <w:t>Review and submit homework 2</w:t>
      </w:r>
    </w:p>
    <w:p w:rsidR="00326E80" w:rsidRPr="00326E80" w:rsidRDefault="00326E80" w:rsidP="00A41604">
      <w:pPr>
        <w:pStyle w:val="ListParagraph"/>
        <w:numPr>
          <w:ilvl w:val="0"/>
          <w:numId w:val="2"/>
        </w:numPr>
        <w:rPr>
          <w:b/>
        </w:rPr>
      </w:pPr>
      <w:r>
        <w:t>Figure out mentor graphic is available in Inter lab</w:t>
      </w:r>
    </w:p>
    <w:p w:rsidR="00326E80" w:rsidRPr="00326E80" w:rsidRDefault="00326E80" w:rsidP="00A41604">
      <w:pPr>
        <w:pStyle w:val="ListParagraph"/>
        <w:numPr>
          <w:ilvl w:val="0"/>
          <w:numId w:val="2"/>
        </w:numPr>
        <w:rPr>
          <w:b/>
        </w:rPr>
      </w:pPr>
      <w:r>
        <w:t>Discuss about project proposal</w:t>
      </w:r>
    </w:p>
    <w:p w:rsidR="00326E80" w:rsidRPr="00040E12" w:rsidRDefault="00326E80" w:rsidP="00A41604">
      <w:pPr>
        <w:pStyle w:val="ListParagraph"/>
        <w:numPr>
          <w:ilvl w:val="0"/>
          <w:numId w:val="2"/>
        </w:numPr>
        <w:rPr>
          <w:b/>
        </w:rPr>
      </w:pPr>
      <w:r w:rsidRPr="00326E80">
        <w:t>Completed</w:t>
      </w:r>
      <w:r>
        <w:t xml:space="preserve"> the draft for </w:t>
      </w:r>
      <w:r w:rsidRPr="00326E80">
        <w:t>Design Architecture</w:t>
      </w:r>
    </w:p>
    <w:p w:rsidR="00040E12" w:rsidRPr="00326E80" w:rsidRDefault="00040E12" w:rsidP="00A41604">
      <w:pPr>
        <w:pStyle w:val="ListParagraph"/>
        <w:numPr>
          <w:ilvl w:val="0"/>
          <w:numId w:val="2"/>
        </w:numPr>
        <w:rPr>
          <w:b/>
        </w:rPr>
      </w:pPr>
      <w:r>
        <w:t>Standard packet size will not exceed 5”x5”x5”</w:t>
      </w:r>
    </w:p>
    <w:p w:rsidR="00326E80" w:rsidRPr="00644609" w:rsidRDefault="00326E80" w:rsidP="00644609">
      <w:pPr>
        <w:pStyle w:val="ListParagraph"/>
        <w:numPr>
          <w:ilvl w:val="0"/>
          <w:numId w:val="1"/>
        </w:numPr>
        <w:rPr>
          <w:b/>
        </w:rPr>
      </w:pPr>
      <w:r w:rsidRPr="00326E80">
        <w:rPr>
          <w:b/>
        </w:rPr>
        <w:t>Next week</w:t>
      </w:r>
    </w:p>
    <w:p w:rsidR="00326E80" w:rsidRPr="00326E80" w:rsidRDefault="00326E80" w:rsidP="00326E80">
      <w:pPr>
        <w:pStyle w:val="ListParagraph"/>
        <w:numPr>
          <w:ilvl w:val="0"/>
          <w:numId w:val="2"/>
        </w:numPr>
      </w:pPr>
      <w:r w:rsidRPr="00326E80">
        <w:t>Discuss and review about Design Architecture.</w:t>
      </w:r>
    </w:p>
    <w:p w:rsidR="00326E80" w:rsidRDefault="00326E80" w:rsidP="00326E80">
      <w:pPr>
        <w:pStyle w:val="ListParagraph"/>
        <w:numPr>
          <w:ilvl w:val="0"/>
          <w:numId w:val="2"/>
        </w:numPr>
      </w:pPr>
      <w:r w:rsidRPr="00326E80">
        <w:t>Decide which program is used to make schematic capture.</w:t>
      </w:r>
    </w:p>
    <w:p w:rsidR="00326E80" w:rsidRDefault="00326E80" w:rsidP="00326E80">
      <w:pPr>
        <w:pStyle w:val="ListParagraph"/>
        <w:numPr>
          <w:ilvl w:val="0"/>
          <w:numId w:val="1"/>
        </w:numPr>
        <w:rPr>
          <w:b/>
        </w:rPr>
      </w:pPr>
      <w:r w:rsidRPr="00326E80">
        <w:rPr>
          <w:b/>
        </w:rPr>
        <w:t>Issue</w:t>
      </w:r>
      <w:r>
        <w:rPr>
          <w:b/>
        </w:rPr>
        <w:t>:</w:t>
      </w:r>
    </w:p>
    <w:p w:rsidR="00326E80" w:rsidRPr="00040E12" w:rsidRDefault="00326E80" w:rsidP="00326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0E12">
        <w:rPr>
          <w:rFonts w:ascii="Times New Roman" w:hAnsi="Times New Roman" w:cs="Times New Roman"/>
        </w:rPr>
        <w:t xml:space="preserve">Unable to choose </w:t>
      </w:r>
      <w:r w:rsidRPr="00040E12">
        <w:rPr>
          <w:rFonts w:ascii="Times New Roman" w:hAnsi="Times New Roman" w:cs="Times New Roman"/>
          <w:color w:val="000000"/>
        </w:rPr>
        <w:t>microcontroller</w:t>
      </w:r>
      <w:r w:rsidR="00040E12">
        <w:rPr>
          <w:rFonts w:ascii="Times New Roman" w:hAnsi="Times New Roman" w:cs="Times New Roman"/>
          <w:color w:val="000000"/>
        </w:rPr>
        <w:t xml:space="preserve"> </w:t>
      </w:r>
    </w:p>
    <w:p w:rsidR="00040E12" w:rsidRPr="00040E12" w:rsidRDefault="00040E12" w:rsidP="00326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Unable to choose types of audio</w:t>
      </w:r>
    </w:p>
    <w:sectPr w:rsidR="00040E12" w:rsidRPr="00040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742F"/>
    <w:multiLevelType w:val="hybridMultilevel"/>
    <w:tmpl w:val="DB9A3D88"/>
    <w:lvl w:ilvl="0" w:tplc="20CE0AF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5B0996"/>
    <w:multiLevelType w:val="hybridMultilevel"/>
    <w:tmpl w:val="B09E1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228CF"/>
    <w:multiLevelType w:val="hybridMultilevel"/>
    <w:tmpl w:val="7414BC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604"/>
    <w:rsid w:val="00040E12"/>
    <w:rsid w:val="002A4B8A"/>
    <w:rsid w:val="00326E80"/>
    <w:rsid w:val="005D17F1"/>
    <w:rsid w:val="00644609"/>
    <w:rsid w:val="00A11C81"/>
    <w:rsid w:val="00A4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6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 Phan</dc:creator>
  <cp:lastModifiedBy>Quang Binh</cp:lastModifiedBy>
  <cp:revision>2</cp:revision>
  <dcterms:created xsi:type="dcterms:W3CDTF">2016-10-30T00:14:00Z</dcterms:created>
  <dcterms:modified xsi:type="dcterms:W3CDTF">2016-10-30T00:14:00Z</dcterms:modified>
</cp:coreProperties>
</file>